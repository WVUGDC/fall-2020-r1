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B03F6" w14:textId="4D9EFEE4" w:rsidR="005C6D45" w:rsidRDefault="004B065B">
      <w:pPr>
        <w:pStyle w:val="Title"/>
        <w:rPr>
          <w:sz w:val="72"/>
          <w:szCs w:val="72"/>
        </w:rPr>
      </w:pPr>
      <w:r>
        <w:rPr>
          <w:sz w:val="72"/>
          <w:szCs w:val="72"/>
        </w:rPr>
        <w:t>Getting Started</w:t>
      </w:r>
    </w:p>
    <w:p w14:paraId="1A83E5E3" w14:textId="6E09F039" w:rsidR="005C6D45" w:rsidRDefault="004B065B">
      <w:pPr>
        <w:pStyle w:val="Subtitle"/>
      </w:pPr>
      <w:bookmarkStart w:id="0" w:name="_Hlk487785372"/>
      <w:bookmarkEnd w:id="0"/>
      <w:r>
        <w:t>GDC 2020-21 Project</w:t>
      </w:r>
    </w:p>
    <w:p w14:paraId="107A8871" w14:textId="08D08B8D" w:rsidR="00FF3DB9" w:rsidRDefault="00FF3DB9" w:rsidP="00F765FE">
      <w:r>
        <w:t>This document details everything you need to know to get started working on the project. If a section is not relevant to you right now, skip it!</w:t>
      </w:r>
      <w:bookmarkStart w:id="1" w:name="_Toc522551269"/>
      <w:bookmarkStart w:id="2" w:name="_Toc522551307"/>
      <w:bookmarkStart w:id="3" w:name="_Toc522551956"/>
      <w:bookmarkStart w:id="4" w:name="_Toc52200820"/>
    </w:p>
    <w:sdt>
      <w:sdtPr>
        <w:id w:val="9700184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B17248E" w14:textId="76DC9215" w:rsidR="00FF3DB9" w:rsidRDefault="00FF3DB9">
          <w:pPr>
            <w:pStyle w:val="TOCHeading"/>
          </w:pPr>
          <w:r>
            <w:t>Contents</w:t>
          </w:r>
        </w:p>
        <w:p w14:paraId="2AC55DF6" w14:textId="63565AC7" w:rsidR="00A0756E" w:rsidRDefault="00FF3DB9">
          <w:pPr>
            <w:pStyle w:val="TOC1"/>
            <w:tabs>
              <w:tab w:val="right" w:leader="underscore" w:pos="9350"/>
            </w:tabs>
            <w:rPr>
              <w:rFonts w:eastAsiaTheme="minorEastAsia"/>
            </w:rPr>
          </w:pPr>
          <w:r>
            <w:fldChar w:fldCharType="begin"/>
          </w:r>
          <w:r>
            <w:instrText xml:space="preserve"> TOC \o "1-3" \h \z \u </w:instrText>
          </w:r>
          <w:r>
            <w:fldChar w:fldCharType="separate"/>
          </w:r>
          <w:hyperlink w:anchor="_Toc52202300" w:history="1">
            <w:r w:rsidR="00A0756E" w:rsidRPr="007673EB">
              <w:rPr>
                <w:rStyle w:val="Hyperlink"/>
              </w:rPr>
              <w:t>Downloading the Project</w:t>
            </w:r>
            <w:r w:rsidR="00A0756E">
              <w:rPr>
                <w:webHidden/>
              </w:rPr>
              <w:tab/>
            </w:r>
            <w:r w:rsidR="00A0756E">
              <w:rPr>
                <w:webHidden/>
              </w:rPr>
              <w:fldChar w:fldCharType="begin"/>
            </w:r>
            <w:r w:rsidR="00A0756E">
              <w:rPr>
                <w:webHidden/>
              </w:rPr>
              <w:instrText xml:space="preserve"> PAGEREF _Toc52202300 \h </w:instrText>
            </w:r>
            <w:r w:rsidR="00A0756E">
              <w:rPr>
                <w:webHidden/>
              </w:rPr>
            </w:r>
            <w:r w:rsidR="00A0756E">
              <w:rPr>
                <w:webHidden/>
              </w:rPr>
              <w:fldChar w:fldCharType="separate"/>
            </w:r>
            <w:r w:rsidR="00A0756E">
              <w:rPr>
                <w:webHidden/>
              </w:rPr>
              <w:t>1</w:t>
            </w:r>
            <w:r w:rsidR="00A0756E">
              <w:rPr>
                <w:webHidden/>
              </w:rPr>
              <w:fldChar w:fldCharType="end"/>
            </w:r>
          </w:hyperlink>
        </w:p>
        <w:p w14:paraId="3BBE357F" w14:textId="315BC7AA" w:rsidR="00FF3DB9" w:rsidRDefault="00FF3DB9" w:rsidP="00A0756E">
          <w:r>
            <w:rPr>
              <w:b/>
              <w:bCs/>
              <w:noProof/>
            </w:rPr>
            <w:fldChar w:fldCharType="end"/>
          </w:r>
        </w:p>
      </w:sdtContent>
    </w:sdt>
    <w:p w14:paraId="50B55829" w14:textId="566D6312" w:rsidR="005C6D45" w:rsidRDefault="00F765FE" w:rsidP="000F00E7">
      <w:pPr>
        <w:pStyle w:val="Heading1"/>
      </w:pPr>
      <w:bookmarkStart w:id="5" w:name="_Toc52202300"/>
      <w:bookmarkEnd w:id="1"/>
      <w:bookmarkEnd w:id="2"/>
      <w:bookmarkEnd w:id="3"/>
      <w:bookmarkEnd w:id="4"/>
      <w:r>
        <w:t>Downloading the Project</w:t>
      </w:r>
      <w:bookmarkEnd w:id="5"/>
    </w:p>
    <w:p w14:paraId="58040B90" w14:textId="7C0DD4A0" w:rsidR="005C6D45" w:rsidRPr="008D492C" w:rsidRDefault="00F765FE">
      <w:pPr>
        <w:rPr>
          <w:i/>
          <w:iCs/>
        </w:rPr>
      </w:pPr>
      <w:r w:rsidRPr="008D492C">
        <w:rPr>
          <w:i/>
          <w:iCs/>
        </w:rPr>
        <w:t>If you’re reading this from a local file</w:t>
      </w:r>
      <w:r w:rsidR="008D492C" w:rsidRPr="008D492C">
        <w:rPr>
          <w:i/>
          <w:iCs/>
        </w:rPr>
        <w:t xml:space="preserve"> in your Unity assets</w:t>
      </w:r>
      <w:r w:rsidRPr="008D492C">
        <w:rPr>
          <w:i/>
          <w:iCs/>
        </w:rPr>
        <w:t xml:space="preserve">, </w:t>
      </w:r>
      <w:r w:rsidR="008D492C" w:rsidRPr="008D492C">
        <w:rPr>
          <w:i/>
          <w:iCs/>
        </w:rPr>
        <w:t>you’ve already downloaded the project! Feel free to skip this section.</w:t>
      </w:r>
    </w:p>
    <w:p w14:paraId="2E3C7804" w14:textId="6E081621" w:rsidR="005C6D45" w:rsidRDefault="008D492C">
      <w:r>
        <w:rPr>
          <w:rStyle w:val="Emphasis"/>
        </w:rPr>
        <w:t>Downloading the Project</w:t>
      </w:r>
    </w:p>
    <w:p w14:paraId="60D51016" w14:textId="0A423322" w:rsidR="005C6D45" w:rsidRDefault="008D492C">
      <w:pPr>
        <w:pStyle w:val="ListNumber"/>
        <w:numPr>
          <w:ilvl w:val="0"/>
          <w:numId w:val="31"/>
        </w:numPr>
      </w:pPr>
      <w:r>
        <w:t xml:space="preserve">Download Unity 2020.1.6 </w:t>
      </w:r>
      <w:hyperlink r:id="rId8" w:history="1">
        <w:r w:rsidRPr="008D492C">
          <w:rPr>
            <w:rStyle w:val="Hyperlink"/>
          </w:rPr>
          <w:t>he</w:t>
        </w:r>
        <w:r w:rsidRPr="008D492C">
          <w:rPr>
            <w:rStyle w:val="Hyperlink"/>
          </w:rPr>
          <w:t>r</w:t>
        </w:r>
        <w:r w:rsidRPr="008D492C">
          <w:rPr>
            <w:rStyle w:val="Hyperlink"/>
          </w:rPr>
          <w:t>e</w:t>
        </w:r>
      </w:hyperlink>
      <w:r>
        <w:t>.</w:t>
      </w:r>
      <w:r w:rsidR="002F25A8">
        <w:t xml:space="preserve"> </w:t>
      </w:r>
      <w:r>
        <w:t xml:space="preserve">Unity Hub is recommended for managing Unity projects and editor versions, but it is not required. </w:t>
      </w:r>
      <w:r w:rsidR="0046020A">
        <w:t>Unity Hub can also be used to install Unity 2020.1.6.</w:t>
      </w:r>
      <w:r w:rsidR="00633E30">
        <w:t xml:space="preserve"> On the right-side panel, click </w:t>
      </w:r>
      <w:r w:rsidR="001B12DC">
        <w:rPr>
          <w:rStyle w:val="Strong"/>
        </w:rPr>
        <w:t>Installs</w:t>
      </w:r>
      <w:r w:rsidR="00633E30">
        <w:t xml:space="preserve">, click </w:t>
      </w:r>
      <w:r w:rsidR="001B12DC">
        <w:rPr>
          <w:rStyle w:val="Strong"/>
        </w:rPr>
        <w:t>Add</w:t>
      </w:r>
      <w:r w:rsidR="0016530B">
        <w:rPr>
          <w:rStyle w:val="Strong"/>
        </w:rPr>
        <w:t xml:space="preserve"> </w:t>
      </w:r>
      <w:r w:rsidR="0016530B">
        <w:t>(top right)</w:t>
      </w:r>
      <w:r w:rsidR="00633E30">
        <w:t>, then select the latest release.</w:t>
      </w:r>
    </w:p>
    <w:p w14:paraId="68D705A4" w14:textId="49BAFA58" w:rsidR="005C6D45" w:rsidRDefault="001B12DC" w:rsidP="006D44C5">
      <w:pPr>
        <w:pStyle w:val="ListNumber"/>
      </w:pPr>
      <w:r>
        <w:t xml:space="preserve">Download GitHub Desktop </w:t>
      </w:r>
      <w:hyperlink r:id="rId9" w:history="1">
        <w:r w:rsidRPr="001B12DC">
          <w:rPr>
            <w:rStyle w:val="Hyperlink"/>
          </w:rPr>
          <w:t>here</w:t>
        </w:r>
      </w:hyperlink>
      <w:r>
        <w:t>.</w:t>
      </w:r>
      <w:r w:rsidR="0063009D">
        <w:t xml:space="preserve"> If you do not have a GitHub account, you will need to make one and sign in. In GitHub Desktop, go to </w:t>
      </w:r>
      <w:r w:rsidR="0063009D">
        <w:rPr>
          <w:rStyle w:val="Strong"/>
        </w:rPr>
        <w:t>File</w:t>
      </w:r>
      <w:r w:rsidR="0063009D">
        <w:sym w:font="Wingdings" w:char="F0E0"/>
      </w:r>
      <w:r w:rsidR="0063009D" w:rsidRPr="0063009D">
        <w:rPr>
          <w:rStyle w:val="Strong"/>
        </w:rPr>
        <w:t xml:space="preserve"> </w:t>
      </w:r>
      <w:r w:rsidR="0063009D">
        <w:rPr>
          <w:rStyle w:val="Strong"/>
        </w:rPr>
        <w:t>Clone repository</w:t>
      </w:r>
      <w:r w:rsidR="0063009D">
        <w:t xml:space="preserve"> and select the </w:t>
      </w:r>
      <w:r w:rsidR="0063009D" w:rsidRPr="0063009D">
        <w:t>WVUGDC/fall-2020-r1</w:t>
      </w:r>
      <w:r w:rsidR="0063009D">
        <w:t xml:space="preserve"> repository. Make sure the path is set to wherever you want the project stored on your machine. Make sure you fetch the master branch, but be careful not to push to this branch.</w:t>
      </w:r>
    </w:p>
    <w:p w14:paraId="2522CEEC" w14:textId="434BCE49" w:rsidR="00A0756E" w:rsidRDefault="00A0756E" w:rsidP="006D44C5">
      <w:pPr>
        <w:pStyle w:val="ListNumber"/>
      </w:pPr>
      <w:r>
        <w:t xml:space="preserve">Open the project in Unity. If you have Unity Hub installed, navigate to the projects tab and click </w:t>
      </w:r>
      <w:r>
        <w:rPr>
          <w:rStyle w:val="Strong"/>
        </w:rPr>
        <w:t xml:space="preserve">Add </w:t>
      </w:r>
      <w:r>
        <w:t>(top right)</w:t>
      </w:r>
      <w:r>
        <w:t xml:space="preserve">. You will need to find the path of the repository, then go down a level into the folder for the Unity project. This folder should be called </w:t>
      </w:r>
      <w:r w:rsidRPr="00AC3FE6">
        <w:rPr>
          <w:i/>
          <w:iCs/>
        </w:rPr>
        <w:t>WVU GDC 2020-21 Project</w:t>
      </w:r>
      <w:r>
        <w:t>.</w:t>
      </w:r>
      <w:r w:rsidR="00AC3FE6">
        <w:t xml:space="preserve"> </w:t>
      </w:r>
      <w:r w:rsidR="00925856">
        <w:t xml:space="preserve">Then open the project. </w:t>
      </w:r>
      <w:r w:rsidR="00344011">
        <w:t>It should look something like what is seen below.</w:t>
      </w:r>
    </w:p>
    <w:p w14:paraId="1D7758B7" w14:textId="3BF8785D" w:rsidR="005C6D45" w:rsidRDefault="00344011" w:rsidP="00FF3DB9">
      <w:pPr>
        <w:pStyle w:val="ListParagraph"/>
      </w:pPr>
      <w:r>
        <w:rPr>
          <w:noProof/>
        </w:rPr>
        <w:lastRenderedPageBreak/>
        <w:drawing>
          <wp:inline distT="0" distB="0" distL="0" distR="0" wp14:anchorId="59605AFA" wp14:editId="5AC6DA53">
            <wp:extent cx="5943600" cy="283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9085"/>
                    </a:xfrm>
                    <a:prstGeom prst="rect">
                      <a:avLst/>
                    </a:prstGeom>
                  </pic:spPr>
                </pic:pic>
              </a:graphicData>
            </a:graphic>
          </wp:inline>
        </w:drawing>
      </w:r>
    </w:p>
    <w:p w14:paraId="462E4DB1" w14:textId="3C6C796F" w:rsidR="00344011" w:rsidRDefault="00344011" w:rsidP="00D13206">
      <w:pPr>
        <w:pStyle w:val="ListNumber"/>
      </w:pPr>
      <w:r>
        <w:t>Ensure the project runs</w:t>
      </w:r>
      <w:r>
        <w:t>.</w:t>
      </w:r>
      <w:r w:rsidR="000E060E">
        <w:t xml:space="preserve"> First, open the </w:t>
      </w:r>
      <w:r w:rsidR="000E060E" w:rsidRPr="000E060E">
        <w:rPr>
          <w:i/>
          <w:iCs/>
        </w:rPr>
        <w:t>Sample Scene</w:t>
      </w:r>
      <w:r w:rsidR="000E060E">
        <w:t>. In the project tab on the bottom, navigate to Assets</w:t>
      </w:r>
      <w:r w:rsidR="000E060E">
        <w:sym w:font="Wingdings" w:char="F0E0"/>
      </w:r>
      <w:r w:rsidR="000E060E">
        <w:t>Scenes</w:t>
      </w:r>
      <w:r w:rsidR="000E060E">
        <w:sym w:font="Wingdings" w:char="F0E0"/>
      </w:r>
      <w:r w:rsidR="000E060E">
        <w:t xml:space="preserve">SampleScene.unity and double click it. </w:t>
      </w:r>
      <w:r>
        <w:t>In the top center, click the play button (</w:t>
      </w:r>
      <w:r w:rsidRPr="00344011">
        <w:rPr>
          <w:rFonts w:ascii="Segoe UI Emoji" w:hAnsi="Segoe UI Emoji" w:cs="Segoe UI Emoji"/>
        </w:rPr>
        <w:t>▶</w:t>
      </w:r>
      <w:r w:rsidRPr="00344011">
        <w:t>️</w:t>
      </w:r>
      <w:r>
        <w:t xml:space="preserve">). </w:t>
      </w:r>
      <w:r w:rsidR="000E060E">
        <w:t>You should see a ball bouncing around.</w:t>
      </w:r>
      <w:r w:rsidR="00C764F8">
        <w:t xml:space="preserve"> If so, you’re good to go!</w:t>
      </w:r>
      <w:bookmarkStart w:id="6" w:name="_GoBack"/>
      <w:bookmarkEnd w:id="6"/>
    </w:p>
    <w:sectPr w:rsidR="0034401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DE30F" w14:textId="77777777" w:rsidR="00F9050F" w:rsidRDefault="00F9050F">
      <w:pPr>
        <w:spacing w:line="240" w:lineRule="auto"/>
      </w:pPr>
      <w:r>
        <w:separator/>
      </w:r>
    </w:p>
  </w:endnote>
  <w:endnote w:type="continuationSeparator" w:id="0">
    <w:p w14:paraId="147B070A" w14:textId="77777777" w:rsidR="00F9050F" w:rsidRDefault="00F9050F">
      <w:pPr>
        <w:spacing w:line="240" w:lineRule="auto"/>
      </w:pPr>
      <w:r>
        <w:continuationSeparator/>
      </w:r>
    </w:p>
  </w:endnote>
  <w:endnote w:type="continuationNotice" w:id="1">
    <w:p w14:paraId="2B167AC9" w14:textId="77777777" w:rsidR="00F9050F" w:rsidRDefault="00F9050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6BE62"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11FE78B2"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A690CD1"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591EE"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5C1A8" w14:textId="77777777" w:rsidR="00F9050F" w:rsidRDefault="00F9050F">
      <w:pPr>
        <w:spacing w:line="240" w:lineRule="auto"/>
      </w:pPr>
      <w:r>
        <w:separator/>
      </w:r>
    </w:p>
  </w:footnote>
  <w:footnote w:type="continuationSeparator" w:id="0">
    <w:p w14:paraId="371B7F95" w14:textId="77777777" w:rsidR="00F9050F" w:rsidRDefault="00F9050F">
      <w:pPr>
        <w:spacing w:line="240" w:lineRule="auto"/>
      </w:pPr>
      <w:r>
        <w:continuationSeparator/>
      </w:r>
    </w:p>
  </w:footnote>
  <w:footnote w:type="continuationNotice" w:id="1">
    <w:p w14:paraId="0143544E" w14:textId="77777777" w:rsidR="00F9050F" w:rsidRDefault="00F9050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24CFA"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E6291"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81EF7" w14:textId="77777777"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5B"/>
    <w:rsid w:val="00016748"/>
    <w:rsid w:val="0006567E"/>
    <w:rsid w:val="000760DB"/>
    <w:rsid w:val="000E060E"/>
    <w:rsid w:val="000F00E7"/>
    <w:rsid w:val="0016530B"/>
    <w:rsid w:val="0016766E"/>
    <w:rsid w:val="00170063"/>
    <w:rsid w:val="00175643"/>
    <w:rsid w:val="001B12DC"/>
    <w:rsid w:val="001B2338"/>
    <w:rsid w:val="002061A9"/>
    <w:rsid w:val="00217B64"/>
    <w:rsid w:val="00235579"/>
    <w:rsid w:val="00257FAA"/>
    <w:rsid w:val="00263938"/>
    <w:rsid w:val="00264462"/>
    <w:rsid w:val="002E78EB"/>
    <w:rsid w:val="002F25A8"/>
    <w:rsid w:val="003407A9"/>
    <w:rsid w:val="00340DC9"/>
    <w:rsid w:val="00344011"/>
    <w:rsid w:val="00350BD5"/>
    <w:rsid w:val="00444F02"/>
    <w:rsid w:val="0046020A"/>
    <w:rsid w:val="00490CC6"/>
    <w:rsid w:val="004B065B"/>
    <w:rsid w:val="004F05F9"/>
    <w:rsid w:val="005509B2"/>
    <w:rsid w:val="005556DB"/>
    <w:rsid w:val="005C6D45"/>
    <w:rsid w:val="005D58F7"/>
    <w:rsid w:val="00617D63"/>
    <w:rsid w:val="0063009D"/>
    <w:rsid w:val="00633E30"/>
    <w:rsid w:val="00643D1A"/>
    <w:rsid w:val="00674588"/>
    <w:rsid w:val="006A7B57"/>
    <w:rsid w:val="006D44C5"/>
    <w:rsid w:val="00713672"/>
    <w:rsid w:val="0073562D"/>
    <w:rsid w:val="00761D95"/>
    <w:rsid w:val="007B07DE"/>
    <w:rsid w:val="008270A2"/>
    <w:rsid w:val="00853F77"/>
    <w:rsid w:val="00885CE1"/>
    <w:rsid w:val="008907FF"/>
    <w:rsid w:val="008B696C"/>
    <w:rsid w:val="008B6BEE"/>
    <w:rsid w:val="008D492C"/>
    <w:rsid w:val="008F78D7"/>
    <w:rsid w:val="009200C1"/>
    <w:rsid w:val="00925856"/>
    <w:rsid w:val="00980085"/>
    <w:rsid w:val="0098294F"/>
    <w:rsid w:val="00997127"/>
    <w:rsid w:val="009D216F"/>
    <w:rsid w:val="009D3248"/>
    <w:rsid w:val="00A0756E"/>
    <w:rsid w:val="00A65E8A"/>
    <w:rsid w:val="00A87896"/>
    <w:rsid w:val="00AC1EE7"/>
    <w:rsid w:val="00AC3FE6"/>
    <w:rsid w:val="00B650C6"/>
    <w:rsid w:val="00BA63C2"/>
    <w:rsid w:val="00BC6939"/>
    <w:rsid w:val="00BE1875"/>
    <w:rsid w:val="00BE45C8"/>
    <w:rsid w:val="00BF2331"/>
    <w:rsid w:val="00BF7463"/>
    <w:rsid w:val="00C30889"/>
    <w:rsid w:val="00C764F8"/>
    <w:rsid w:val="00C90A2E"/>
    <w:rsid w:val="00CC5861"/>
    <w:rsid w:val="00D30B81"/>
    <w:rsid w:val="00D3649E"/>
    <w:rsid w:val="00D65327"/>
    <w:rsid w:val="00DF0FDA"/>
    <w:rsid w:val="00E142DA"/>
    <w:rsid w:val="00E16F51"/>
    <w:rsid w:val="00EB0B6E"/>
    <w:rsid w:val="00EE70C1"/>
    <w:rsid w:val="00F169E1"/>
    <w:rsid w:val="00F765FE"/>
    <w:rsid w:val="00F77B79"/>
    <w:rsid w:val="00F866A8"/>
    <w:rsid w:val="00F9050F"/>
    <w:rsid w:val="00FB35C9"/>
    <w:rsid w:val="00FB5B59"/>
    <w:rsid w:val="00FC318F"/>
    <w:rsid w:val="00FD1D72"/>
    <w:rsid w:val="00FF3D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18F3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438765422">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get-unity/downloa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sktop.github.co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ren\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2BCB8-580E-4AB8-8D67-327085A43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2020-09-28T19:50:00Z</dcterms:created>
  <dcterms:modified xsi:type="dcterms:W3CDTF">2020-09-28T20:26:00Z</dcterms:modified>
</cp:coreProperties>
</file>